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512D2" w14:textId="3C13BF1D" w:rsidR="008B57C4" w:rsidRDefault="00A4184D" w:rsidP="008B57C4">
      <w:pPr>
        <w:pStyle w:val="ab"/>
        <w:rPr>
          <w:i w:val="0"/>
          <w:lang w:val="ru-RU"/>
        </w:rPr>
      </w:pPr>
      <w:r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5C5716B" wp14:editId="19DFBD6F">
                <wp:simplePos x="0" y="0"/>
                <wp:positionH relativeFrom="column">
                  <wp:posOffset>-356870</wp:posOffset>
                </wp:positionH>
                <wp:positionV relativeFrom="paragraph">
                  <wp:posOffset>8973185</wp:posOffset>
                </wp:positionV>
                <wp:extent cx="1748790" cy="166370"/>
                <wp:effectExtent l="0" t="0" r="3810" b="5080"/>
                <wp:wrapNone/>
                <wp:docPr id="10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8790" cy="166370"/>
                          <a:chOff x="0" y="0"/>
                          <a:chExt cx="22117" cy="21171"/>
                        </a:xfrm>
                      </wpg:grpSpPr>
                      <wps:wsp>
                        <wps:cNvPr id="11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A48914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836" cy="21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E35E46" w14:textId="77777777" w:rsidR="00A4184D" w:rsidRPr="00F55153" w:rsidRDefault="00A4184D" w:rsidP="00A4184D">
                              <w:pPr>
                                <w:pStyle w:val="ab"/>
                                <w:rPr>
                                  <w:rFonts w:ascii="Times New Roman" w:hAnsi="Times New Roman"/>
                                  <w:spacing w:val="-6"/>
                                  <w:sz w:val="18"/>
                                  <w:lang w:val="ru-RU"/>
                                </w:rPr>
                              </w:pPr>
                              <w:r w:rsidRPr="00F55153">
                                <w:rPr>
                                  <w:rFonts w:ascii="Times New Roman" w:hAnsi="Times New Roman"/>
                                  <w:spacing w:val="-6"/>
                                  <w:sz w:val="18"/>
                                  <w:szCs w:val="18"/>
                                  <w:lang w:val="ru-RU"/>
                                </w:rPr>
                                <w:t>Пустовало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18"/>
                                  <w:szCs w:val="18"/>
                                  <w:lang w:val="ru-RU"/>
                                </w:rPr>
                                <w:t>в</w:t>
                              </w:r>
                              <w:r w:rsidRPr="00F55153">
                                <w:rPr>
                                  <w:rFonts w:ascii="Times New Roman" w:hAnsi="Times New Roman"/>
                                  <w:spacing w:val="-6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 w:rsidRPr="00F55153">
                                <w:rPr>
                                  <w:rFonts w:ascii="Times New Roman" w:hAnsi="Times New Roman"/>
                                  <w:spacing w:val="-6"/>
                                  <w:sz w:val="18"/>
                                  <w:szCs w:val="18"/>
                                  <w:lang w:val="ru-RU"/>
                                </w:rPr>
                                <w:t>Н.Н.</w:t>
                              </w:r>
                            </w:p>
                            <w:p w14:paraId="146B89C2" w14:textId="77777777" w:rsidR="00EF5BE7" w:rsidRPr="000B542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5716B" id="Group 406" o:spid="_x0000_s1026" style="position:absolute;left:0;text-align:left;margin-left:-28.1pt;margin-top:706.55pt;width:137.7pt;height:13.1pt;z-index:251682816" coordsize="22117,21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">
                <v:rect id="Rectangle 407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<v:textbox inset="1pt,1pt,1pt,1pt">
                    <w:txbxContent>
                      <w:p w14:paraId="6EA48914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408" o:spid="_x0000_s1028" style="position:absolute;left:9281;width:12836;height:21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67E35E46" w14:textId="77777777" w:rsidR="00A4184D" w:rsidRPr="00F55153" w:rsidRDefault="00A4184D" w:rsidP="00A4184D">
                        <w:pPr>
                          <w:pStyle w:val="ab"/>
                          <w:rPr>
                            <w:rFonts w:ascii="Times New Roman" w:hAnsi="Times New Roman"/>
                            <w:spacing w:val="-6"/>
                            <w:sz w:val="18"/>
                            <w:lang w:val="ru-RU"/>
                          </w:rPr>
                        </w:pPr>
                        <w:r w:rsidRPr="00F55153">
                          <w:rPr>
                            <w:rFonts w:ascii="Times New Roman" w:hAnsi="Times New Roman"/>
                            <w:spacing w:val="-6"/>
                            <w:sz w:val="18"/>
                            <w:szCs w:val="18"/>
                            <w:lang w:val="ru-RU"/>
                          </w:rPr>
                          <w:t>Пустовало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18"/>
                            <w:szCs w:val="18"/>
                            <w:lang w:val="ru-RU"/>
                          </w:rPr>
                          <w:t>в</w:t>
                        </w:r>
                        <w:r w:rsidRPr="00F55153">
                          <w:rPr>
                            <w:rFonts w:ascii="Times New Roman" w:hAnsi="Times New Roman"/>
                            <w:spacing w:val="-6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 w:rsidRPr="00F55153">
                          <w:rPr>
                            <w:rFonts w:ascii="Times New Roman" w:hAnsi="Times New Roman"/>
                            <w:spacing w:val="-6"/>
                            <w:sz w:val="18"/>
                            <w:szCs w:val="18"/>
                            <w:lang w:val="ru-RU"/>
                          </w:rPr>
                          <w:t>Н.Н.</w:t>
                        </w:r>
                      </w:p>
                      <w:p w14:paraId="146B89C2" w14:textId="77777777" w:rsidR="00EF5BE7" w:rsidRPr="000B542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34D69" w:rsidRPr="008B57C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9FAEB17" wp14:editId="3B1CC455">
                <wp:simplePos x="0" y="0"/>
                <wp:positionH relativeFrom="column">
                  <wp:posOffset>4450715</wp:posOffset>
                </wp:positionH>
                <wp:positionV relativeFrom="paragraph">
                  <wp:posOffset>8724265</wp:posOffset>
                </wp:positionV>
                <wp:extent cx="201930" cy="274320"/>
                <wp:effectExtent l="0" t="0" r="0" b="0"/>
                <wp:wrapNone/>
                <wp:docPr id="60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CD33B" w14:textId="5DC398F6" w:rsidR="00C620B9" w:rsidRPr="00D50754" w:rsidRDefault="00C34D69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D50754">
                              <w:rPr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AEB17"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029" type="#_x0000_t202" style="position:absolute;left:0;text-align:left;margin-left:350.45pt;margin-top:686.95pt;width:15.9pt;height:21.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" filled="f" stroked="f">
                <v:textbox>
                  <w:txbxContent>
                    <w:p w14:paraId="4EECD33B" w14:textId="5DC398F6" w:rsidR="00C620B9" w:rsidRPr="00D50754" w:rsidRDefault="00C34D69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D50754">
                        <w:rPr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432D9E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52EB374" wp14:editId="39624FE1">
                <wp:simplePos x="0" y="0"/>
                <wp:positionH relativeFrom="column">
                  <wp:posOffset>-355516</wp:posOffset>
                </wp:positionH>
                <wp:positionV relativeFrom="paragraph">
                  <wp:posOffset>9327180</wp:posOffset>
                </wp:positionV>
                <wp:extent cx="1573164" cy="174361"/>
                <wp:effectExtent l="0" t="0" r="8255" b="0"/>
                <wp:wrapNone/>
                <wp:docPr id="29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3164" cy="174361"/>
                          <a:chOff x="0" y="0"/>
                          <a:chExt cx="19890" cy="22194"/>
                        </a:xfrm>
                      </wpg:grpSpPr>
                      <wps:wsp>
                        <wps:cNvPr id="30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ACA355" w14:textId="6D841009" w:rsidR="00EF5BE7" w:rsidRPr="00432D9E" w:rsidRDefault="00432D9E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432D9E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9172" y="219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89F550" w14:textId="715CFE5E" w:rsidR="00EF5BE7" w:rsidRPr="00E06A6A" w:rsidRDefault="00432D9E" w:rsidP="00EF5BE7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432D9E">
                                <w:rPr>
                                  <w:rFonts w:ascii="Times New Roman" w:hAnsi="Times New Roman"/>
                                  <w:spacing w:val="-4"/>
                                  <w:sz w:val="18"/>
                                  <w:lang w:val="ru-RU"/>
                                </w:rPr>
                                <w:t>Соболевский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8"/>
                                  <w:lang w:val="ru-RU"/>
                                </w:rPr>
                                <w:t xml:space="preserve"> А.С.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EB374" id="Group 430" o:spid="_x0000_s1030" style="position:absolute;left:0;text-align:left;margin-left:-28pt;margin-top:734.4pt;width:123.85pt;height:13.75pt;z-index:251648000" coordsize="19890,2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">
                <v:rect id="Rectangle 43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2BACA355" w14:textId="6D841009" w:rsidR="00EF5BE7" w:rsidRPr="00432D9E" w:rsidRDefault="00432D9E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432D9E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432" o:spid="_x0000_s1032" style="position:absolute;left:9172;top:219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1989F550" w14:textId="715CFE5E" w:rsidR="00EF5BE7" w:rsidRPr="00E06A6A" w:rsidRDefault="00432D9E" w:rsidP="00EF5BE7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 w:rsidRPr="00432D9E">
                          <w:rPr>
                            <w:rFonts w:ascii="Times New Roman" w:hAnsi="Times New Roman"/>
                            <w:spacing w:val="-4"/>
                            <w:sz w:val="18"/>
                            <w:lang w:val="ru-RU"/>
                          </w:rPr>
                          <w:t>Соболевский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8"/>
                            <w:lang w:val="ru-RU"/>
                          </w:rPr>
                          <w:t xml:space="preserve"> А.С.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41544" w:rsidRPr="008B57C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F6AE16" wp14:editId="7E0FE11B">
                <wp:simplePos x="0" y="0"/>
                <wp:positionH relativeFrom="column">
                  <wp:posOffset>2195830</wp:posOffset>
                </wp:positionH>
                <wp:positionV relativeFrom="paragraph">
                  <wp:posOffset>8434070</wp:posOffset>
                </wp:positionV>
                <wp:extent cx="4024630" cy="635"/>
                <wp:effectExtent l="0" t="0" r="0" b="0"/>
                <wp:wrapNone/>
                <wp:docPr id="61" name="Lin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7DEF7" id="Line 45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9pt,664.1pt" to="489.8pt,6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4763E1A" wp14:editId="47391209">
                <wp:simplePos x="0" y="0"/>
                <wp:positionH relativeFrom="column">
                  <wp:posOffset>2242820</wp:posOffset>
                </wp:positionH>
                <wp:positionV relativeFrom="paragraph">
                  <wp:posOffset>8462645</wp:posOffset>
                </wp:positionV>
                <wp:extent cx="2020570" cy="819785"/>
                <wp:effectExtent l="0" t="0" r="0" b="0"/>
                <wp:wrapNone/>
                <wp:docPr id="59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41ACB8" w14:textId="77777777" w:rsidR="00EF5BE7" w:rsidRDefault="00D9530F" w:rsidP="009F1746">
                            <w:pPr>
                              <w:pStyle w:val="ab"/>
                              <w:spacing w:before="36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Таблица экономических</w:t>
                            </w:r>
                          </w:p>
                          <w:p w14:paraId="178BEBAF" w14:textId="77777777" w:rsidR="00D9530F" w:rsidRPr="00D9530F" w:rsidRDefault="00D9530F" w:rsidP="00D9530F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показателей</w:t>
                            </w:r>
                          </w:p>
                          <w:p w14:paraId="6DDD4E12" w14:textId="77777777" w:rsidR="00EF5BE7" w:rsidRPr="000C7B11" w:rsidRDefault="00EF5BE7" w:rsidP="00EF5BE7">
                            <w:pPr>
                              <w:pStyle w:val="ab"/>
                              <w:suppressAutoHyphens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63E1A" id="Rectangle 416" o:spid="_x0000_s1033" style="position:absolute;left:0;text-align:left;margin-left:176.6pt;margin-top:666.35pt;width:159.1pt;height:64.5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" filled="f" stroked="f" strokeweight=".25pt">
                <v:textbox inset="1pt,1pt,1pt,1pt">
                  <w:txbxContent>
                    <w:p w14:paraId="6941ACB8" w14:textId="77777777" w:rsidR="00EF5BE7" w:rsidRDefault="00D9530F" w:rsidP="009F1746">
                      <w:pPr>
                        <w:pStyle w:val="ab"/>
                        <w:spacing w:before="36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Таблица экономических</w:t>
                      </w:r>
                    </w:p>
                    <w:p w14:paraId="178BEBAF" w14:textId="77777777" w:rsidR="00D9530F" w:rsidRPr="00D9530F" w:rsidRDefault="00D9530F" w:rsidP="00D9530F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показателей</w:t>
                      </w:r>
                    </w:p>
                    <w:p w14:paraId="6DDD4E12" w14:textId="77777777" w:rsidR="00EF5BE7" w:rsidRPr="000C7B11" w:rsidRDefault="00EF5BE7" w:rsidP="00EF5BE7">
                      <w:pPr>
                        <w:pStyle w:val="ab"/>
                        <w:suppressAutoHyphens/>
                        <w:spacing w:before="12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5ABA6" wp14:editId="0446EAFB">
                <wp:simplePos x="0" y="0"/>
                <wp:positionH relativeFrom="column">
                  <wp:posOffset>377190</wp:posOffset>
                </wp:positionH>
                <wp:positionV relativeFrom="paragraph">
                  <wp:posOffset>9516110</wp:posOffset>
                </wp:positionV>
                <wp:extent cx="942975" cy="157480"/>
                <wp:effectExtent l="0" t="0" r="0" b="0"/>
                <wp:wrapNone/>
                <wp:docPr id="58" name="Rectangl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DB0735" w14:textId="77777777" w:rsidR="00EF5BE7" w:rsidRPr="000B542E" w:rsidRDefault="00D9530F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Нистюк О.А.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5ABA6" id="Rectangle 444" o:spid="_x0000_s1034" style="position:absolute;left:0;text-align:left;margin-left:29.7pt;margin-top:749.3pt;width:74.25pt;height: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" filled="f" stroked="f" strokeweight=".25pt">
                <v:textbox inset="1pt,1pt,1pt,1pt">
                  <w:txbxContent>
                    <w:p w14:paraId="19DB0735" w14:textId="77777777" w:rsidR="00EF5BE7" w:rsidRPr="000B542E" w:rsidRDefault="00D9530F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Нистюк О.А.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15369" wp14:editId="40D9ADC6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57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5C12A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15369" id="Rectangle 443" o:spid="_x0000_s1035" style="position:absolute;left:0;text-align:left;margin-left:-28.1pt;margin-top:749.3pt;width:55.15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" filled="f" stroked="f" strokeweight=".25pt">
                <v:textbox inset="1pt,1pt,1pt,1pt">
                  <w:txbxContent>
                    <w:p w14:paraId="3CF5C12A" w14:textId="77777777" w:rsidR="00EF5BE7" w:rsidRPr="006A7848" w:rsidRDefault="00EF5BE7" w:rsidP="00EF5BE7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C5B78" wp14:editId="7B7E02ED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0" t="0" r="0" b="0"/>
                <wp:wrapNone/>
                <wp:docPr id="56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CC380F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C5B78" id="Rectangle 397" o:spid="_x0000_s1036" style="position:absolute;left:0;text-align:left;margin-left:146.95pt;margin-top:678.95pt;width:25.95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" filled="f" stroked="f" strokeweight=".25pt">
                <v:textbox inset="1pt,1pt,1pt,1pt">
                  <w:txbxContent>
                    <w:p w14:paraId="14CC380F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33383" wp14:editId="291BF458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0" t="0" r="0" b="0"/>
                <wp:wrapNone/>
                <wp:docPr id="55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265B9" id="Line 38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799FF3" wp14:editId="44F9E7CC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0" r="0" b="0"/>
                <wp:wrapNone/>
                <wp:docPr id="54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989BC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99FF3" id="Rectangle 396" o:spid="_x0000_s1037" style="position:absolute;left:0;text-align:left;margin-left:106.75pt;margin-top:678.45pt;width:39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" filled="f" stroked="f" strokeweight=".25pt">
                <v:textbox inset="1pt,1pt,1pt,1pt">
                  <w:txbxContent>
                    <w:p w14:paraId="0D3989BC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3E51A1" wp14:editId="6BCE6321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0" t="0" r="0" b="0"/>
                <wp:wrapNone/>
                <wp:docPr id="53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BAAFC" id="Line 40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BDDA6D" wp14:editId="79718819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0" t="0" r="0" b="0"/>
                <wp:wrapNone/>
                <wp:docPr id="52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6BF5" id="Line 40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7F14A1" wp14:editId="0D472D8C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0" t="0" r="0" b="0"/>
                <wp:wrapNone/>
                <wp:docPr id="51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0F64D" id="Line 44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" strokeweight="1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AB0B27" wp14:editId="02D7D953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0" t="0" r="0" b="0"/>
                <wp:wrapNone/>
                <wp:docPr id="50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5C63C" id="Line 42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" strokeweight="1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DB8E5E6" wp14:editId="29586A7F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0" t="0" r="0" b="0"/>
                <wp:wrapNone/>
                <wp:docPr id="49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1FD33" id="Line 42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" strokeweight="1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FFA4E9F" wp14:editId="00A7045B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0" t="0" r="0" b="0"/>
                <wp:wrapNone/>
                <wp:docPr id="48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43DFD" id="Line 42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dljQIAAGU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" strokeweight="1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EBB53" wp14:editId="274535B3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0" t="0" r="0" b="0"/>
                <wp:wrapNone/>
                <wp:docPr id="47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C9623" id="Line 39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" strokeweight="1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529CB24" wp14:editId="4F62DB43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0" t="0" r="0" b="0"/>
                <wp:wrapNone/>
                <wp:docPr id="46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5B50D" id="Line 418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27DDC" wp14:editId="0F231AEB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0" t="0" r="0" b="0"/>
                <wp:wrapNone/>
                <wp:docPr id="45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541FF" id="Line 39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" strokeweight="1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CC7379" wp14:editId="4E76DB72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0" t="0" r="0" b="0"/>
                <wp:wrapNone/>
                <wp:docPr id="44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99C2C" id="Line 40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" strokeweight="1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D933C" wp14:editId="29963113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0" t="0" r="0" b="0"/>
                <wp:wrapNone/>
                <wp:docPr id="43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80558" id="Line 40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" strokeweight="1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E57C4C" wp14:editId="5BDE33A5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0" t="0" r="0" b="0"/>
                <wp:wrapNone/>
                <wp:docPr id="42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7E740" id="Line 38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01815" wp14:editId="4558D7FD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0" t="0" r="0" b="0"/>
                <wp:wrapNone/>
                <wp:docPr id="41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877DC" id="Line 39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62D036" wp14:editId="75DA9682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40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F33CA9" w14:textId="5FBD49FF" w:rsidR="00A4184D" w:rsidRPr="00C6082D" w:rsidRDefault="001279C9" w:rsidP="00A4184D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Шитиков Е.А.</w:t>
                            </w:r>
                          </w:p>
                          <w:p w14:paraId="1BFF2228" w14:textId="0FFDC174" w:rsidR="00EF5BE7" w:rsidRPr="0072265F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2D036" id="Rectangle 442" o:spid="_x0000_s1038" style="position:absolute;left:0;text-align:left;margin-left:29.7pt;margin-top:692.45pt;width:82.6pt;height:1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" filled="f" stroked="f" strokeweight=".25pt">
                <v:textbox inset="1pt,1pt,1pt,1pt">
                  <w:txbxContent>
                    <w:p w14:paraId="14F33CA9" w14:textId="5FBD49FF" w:rsidR="00A4184D" w:rsidRPr="00C6082D" w:rsidRDefault="001279C9" w:rsidP="00A4184D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Шитиков Е.А.</w:t>
                      </w:r>
                    </w:p>
                    <w:p w14:paraId="1BFF2228" w14:textId="0FFDC174" w:rsidR="00EF5BE7" w:rsidRPr="0072265F" w:rsidRDefault="00EF5BE7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CCF2D5" wp14:editId="1A8CCE17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0" b="0"/>
                <wp:wrapNone/>
                <wp:docPr id="39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F3C940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CF2D5" id="Rectangle 441" o:spid="_x0000_s1039" style="position:absolute;left:0;text-align:left;margin-left:-28.1pt;margin-top:692.45pt;width:53.25pt;height:1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" filled="f" stroked="f" strokeweight=".25pt">
                <v:textbox inset="1pt,1pt,1pt,1pt">
                  <w:txbxContent>
                    <w:p w14:paraId="70F3C940" w14:textId="77777777" w:rsidR="00EF5BE7" w:rsidRPr="006A7848" w:rsidRDefault="00EF5BE7" w:rsidP="00EF5BE7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CB13BC" wp14:editId="57C0E2CB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0" t="0" r="0" b="0"/>
                <wp:wrapNone/>
                <wp:docPr id="38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8214C3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B13BC" id="Rectangle 439" o:spid="_x0000_s1040" style="position:absolute;left:0;text-align:left;margin-left:427.25pt;margin-top:692.3pt;width:60.35pt;height:1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" filled="f" stroked="f" strokeweight=".25pt">
                <v:textbox inset="1pt,1pt,1pt,1pt">
                  <w:txbxContent>
                    <w:p w14:paraId="6F8214C3" w14:textId="77777777" w:rsidR="00EF5BE7" w:rsidRPr="00E06A6A" w:rsidRDefault="00EF5BE7" w:rsidP="00EF5BE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DC97B3C" wp14:editId="55897F71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0" t="0" r="0" b="0"/>
                <wp:wrapNone/>
                <wp:docPr id="37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5C4532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97B3C" id="Rectangle 438" o:spid="_x0000_s1041" style="position:absolute;left:0;text-align:left;margin-left:384.5pt;margin-top:692.3pt;width:38.25pt;height:1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" filled="f" stroked="f" strokeweight=".25pt">
                <v:textbox inset="1pt,1pt,1pt,1pt">
                  <w:txbxContent>
                    <w:p w14:paraId="3F5C4532" w14:textId="77777777" w:rsidR="00EF5BE7" w:rsidRPr="00E06A6A" w:rsidRDefault="00EF5BE7" w:rsidP="00EF5BE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EAF94E" wp14:editId="4F6AE45A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0" t="0" r="0" b="0"/>
                <wp:wrapNone/>
                <wp:docPr id="36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42D97" w14:textId="77777777" w:rsidR="00EF5BE7" w:rsidRPr="00E06A6A" w:rsidRDefault="00EF5BE7" w:rsidP="00EF5BE7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AF94E" id="Rectangle 437" o:spid="_x0000_s1042" style="position:absolute;left:0;text-align:left;margin-left:172.5pt;margin-top:737.3pt;width:163.2pt;height:36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" filled="f" stroked="f" strokeweight=".25pt">
                <v:textbox inset="1pt,1pt,1pt,1pt">
                  <w:txbxContent>
                    <w:p w14:paraId="4E742D97" w14:textId="77777777" w:rsidR="00EF5BE7" w:rsidRPr="00E06A6A" w:rsidRDefault="00EF5BE7" w:rsidP="00EF5BE7">
                      <w:pPr>
                        <w:pStyle w:val="ab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C72151" wp14:editId="3C560B59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0" t="0" r="0" b="0"/>
                <wp:wrapNone/>
                <wp:docPr id="35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A709F" id="Line 43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BFE36E3" wp14:editId="728C8F55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0" t="0" r="0" b="0"/>
                <wp:wrapNone/>
                <wp:docPr id="34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5F6AB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E36E3" id="Rectangle 435" o:spid="_x0000_s1043" style="position:absolute;left:0;text-align:left;margin-left:427.25pt;margin-top:664.55pt;width:60.35pt;height:12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" filled="f" stroked="f" strokeweight=".25pt">
                <v:textbox inset="1pt,1pt,1pt,1pt">
                  <w:txbxContent>
                    <w:p w14:paraId="2B15F6AB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63AD29" wp14:editId="2BF6CC59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33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7172E8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3AD29" id="Rectangle 434" o:spid="_x0000_s1044" style="position:absolute;left:0;text-align:left;margin-left:384.5pt;margin-top:664.55pt;width:38.25pt;height:12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" filled="f" stroked="f" strokeweight=".25pt">
                <v:textbox inset="1pt,1pt,1pt,1pt">
                  <w:txbxContent>
                    <w:p w14:paraId="3F7172E8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60A2CA1" wp14:editId="21AACFCA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0" t="0" r="0" b="0"/>
                <wp:wrapNone/>
                <wp:docPr id="32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D0C49" id="Line 43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8600446" wp14:editId="5690C220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0" t="0" r="0" b="0"/>
                <wp:wrapNone/>
                <wp:docPr id="28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03BBD" id="Line 426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" strokeweight="2pt"/>
            </w:pict>
          </mc:Fallback>
        </mc:AlternateContent>
      </w:r>
      <w:r w:rsidR="00972A7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A743785" wp14:editId="2782A064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6985"/>
                <wp:wrapNone/>
                <wp:docPr id="27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A44F8E" w14:textId="23923B5F" w:rsidR="00A4184D" w:rsidRDefault="00A4184D" w:rsidP="00A4184D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en-US"/>
                              </w:rPr>
                              <w:t>74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ru-RU"/>
                              </w:rPr>
                              <w:t>0</w:t>
                            </w:r>
                            <w:r w:rsidR="001279C9"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ru-RU"/>
                              </w:rPr>
                              <w:t>45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  <w:t>, 2024</w:t>
                            </w:r>
                          </w:p>
                          <w:p w14:paraId="3BC87E06" w14:textId="77777777" w:rsidR="00EF5BE7" w:rsidRPr="00F039F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43785" id="Rectangle 425" o:spid="_x0000_s1045" style="position:absolute;left:0;text-align:left;margin-left:341.7pt;margin-top:745.55pt;width:145.5pt;height:17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" filled="f" stroked="f" strokeweight=".25pt">
                <v:textbox inset="1pt,1pt,1pt,1pt">
                  <w:txbxContent>
                    <w:p w14:paraId="70A44F8E" w14:textId="23923B5F" w:rsidR="00A4184D" w:rsidRDefault="00A4184D" w:rsidP="00A4184D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18"/>
                          <w:lang w:val="en-US"/>
                        </w:rPr>
                        <w:t>74</w:t>
                      </w:r>
                      <w:r>
                        <w:rPr>
                          <w:rFonts w:ascii="Times New Roman" w:hAnsi="Times New Roman"/>
                          <w:sz w:val="24"/>
                          <w:szCs w:val="18"/>
                          <w:lang w:val="ru-RU"/>
                        </w:rPr>
                        <w:t>21</w:t>
                      </w:r>
                      <w:r>
                        <w:rPr>
                          <w:rFonts w:ascii="Times New Roman" w:hAnsi="Times New Roman"/>
                          <w:sz w:val="24"/>
                          <w:szCs w:val="18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sz w:val="24"/>
                          <w:szCs w:val="18"/>
                          <w:lang w:val="ru-RU"/>
                        </w:rPr>
                        <w:t>0</w:t>
                      </w:r>
                      <w:r w:rsidR="001279C9">
                        <w:rPr>
                          <w:rFonts w:ascii="Times New Roman" w:hAnsi="Times New Roman"/>
                          <w:sz w:val="24"/>
                          <w:szCs w:val="18"/>
                          <w:lang w:val="ru-RU"/>
                        </w:rPr>
                        <w:t>45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  <w:t>, 2024</w:t>
                      </w:r>
                    </w:p>
                    <w:p w14:paraId="3BC87E06" w14:textId="77777777" w:rsidR="00EF5BE7" w:rsidRPr="00F039F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94FE336" wp14:editId="68CC6203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6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0F077" id="Line 42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" strokeweight="1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3D8ED4D" wp14:editId="34145F24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5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0ACC9" id="Line 42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92jgIAAGY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" strokeweight="1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C92BC73" wp14:editId="74544F7B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0" b="0"/>
                <wp:wrapNone/>
                <wp:docPr id="24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EC82CB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2BC73" id="Rectangle 422" o:spid="_x0000_s1046" style="position:absolute;left:0;text-align:left;margin-left:435.4pt;margin-top:721.15pt;width:40.2pt;height:12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" filled="f" stroked="f" strokeweight=".25pt">
                <v:textbox inset="1pt,1pt,1pt,1pt">
                  <w:txbxContent>
                    <w:p w14:paraId="6DEC82CB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17A1B5E" wp14:editId="2478BE64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0" b="0"/>
                <wp:wrapNone/>
                <wp:docPr id="23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943A58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A1B5E" id="Rectangle 421" o:spid="_x0000_s1047" style="position:absolute;left:0;text-align:left;margin-left:397.6pt;margin-top:721.15pt;width:38.25pt;height:12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" filled="f" stroked="f" strokeweight=".25pt">
                <v:textbox inset="1pt,1pt,1pt,1pt">
                  <w:txbxContent>
                    <w:p w14:paraId="50943A58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2CC29E" wp14:editId="1B32FB65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22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675A2D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CC29E" id="Rectangle 420" o:spid="_x0000_s1048" style="position:absolute;left:0;text-align:left;margin-left:341.7pt;margin-top:664.55pt;width:38.25pt;height:12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" filled="f" stroked="f" strokeweight=".25pt">
                <v:textbox inset="1pt,1pt,1pt,1pt">
                  <w:txbxContent>
                    <w:p w14:paraId="48675A2D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DE31CEC" wp14:editId="5CD94B4C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0" t="0" r="0" b="0"/>
                <wp:wrapNone/>
                <wp:docPr id="21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E7241" id="Line 419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72A79FB" wp14:editId="53963DB7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0" t="0" r="0" b="0"/>
                <wp:wrapNone/>
                <wp:docPr id="20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B15F0" id="Line 417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5CA83C6" wp14:editId="052E2B29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0" t="0" r="0" b="0"/>
                <wp:wrapNone/>
                <wp:docPr id="19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E42FD" id="Line 415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IukAIAAGc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573A6A68" wp14:editId="7710FF8E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0"/>
                <wp:wrapNone/>
                <wp:docPr id="16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7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824ED0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D9530F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3FAF54" w14:textId="77777777" w:rsidR="00EF5BE7" w:rsidRPr="000B542E" w:rsidRDefault="00D9530F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Блинова Е.А.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A6A68" id="Group 412" o:spid="_x0000_s1049" style="position:absolute;left:0;text-align:left;margin-left:-28.1pt;margin-top:763.15pt;width:124.55pt;height:12.4pt;z-index:2516316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">
                <v:rect id="Rectangle 413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5824ED0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D9530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4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563FAF54" w14:textId="77777777" w:rsidR="00EF5BE7" w:rsidRPr="000B542E" w:rsidRDefault="00D9530F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Блинова Е.А.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228DA61" wp14:editId="5C979406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0" r="0" b="0"/>
                <wp:wrapNone/>
                <wp:docPr id="13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4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254976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DA6A1C" w14:textId="77777777" w:rsidR="0072265F" w:rsidRPr="00627B06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292599C7" w14:textId="77777777" w:rsidR="0072265F" w:rsidRPr="00627B06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22892676" w14:textId="77777777" w:rsidR="0072265F" w:rsidRPr="000B542E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02953511" w14:textId="77777777" w:rsidR="00EF5BE7" w:rsidRPr="000B542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8DA61" id="Group 409" o:spid="_x0000_s1052" style="position:absolute;left:0;text-align:left;margin-left:-28.1pt;margin-top:720.45pt;width:124.55pt;height:12.4pt;z-index:2516838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">
                <v:rect id="Rectangle 410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A254976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6FDA6A1C" w14:textId="77777777" w:rsidR="0072265F" w:rsidRPr="00627B06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292599C7" w14:textId="77777777" w:rsidR="0072265F" w:rsidRPr="00627B06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22892676" w14:textId="77777777" w:rsidR="0072265F" w:rsidRPr="000B542E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02953511" w14:textId="77777777" w:rsidR="00EF5BE7" w:rsidRPr="000B542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B05CD" wp14:editId="397A6D81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0" t="0" r="0" b="0"/>
                <wp:wrapNone/>
                <wp:docPr id="9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EFB80" id="Line 40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7LjgIAAGYFAAAOAAAAZHJzL2Uyb0RvYy54bWysVFFvmzAQfp+0/2D5nQIJSQgqqVoge+m2&#10;Su20ZwebYA1sZDsh0bT/vrMhdOlepqmJhHz23efv7rv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C7B426" wp14:editId="1056D7D2">
                <wp:simplePos x="0" y="0"/>
                <wp:positionH relativeFrom="column">
                  <wp:posOffset>2178050</wp:posOffset>
                </wp:positionH>
                <wp:positionV relativeFrom="paragraph">
                  <wp:posOffset>8034020</wp:posOffset>
                </wp:positionV>
                <wp:extent cx="4005580" cy="243205"/>
                <wp:effectExtent l="0" t="0" r="0" b="0"/>
                <wp:wrapNone/>
                <wp:docPr id="8" name="Rectangl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6EC177" w14:textId="43B4E8D1" w:rsidR="00F83691" w:rsidRPr="00830E34" w:rsidRDefault="00D9530F" w:rsidP="00F8369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="00A85DCD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0</w:t>
                            </w:r>
                            <w:r w:rsidR="00FB027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7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4A350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F3050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</w:p>
                          <w:p w14:paraId="4400E40C" w14:textId="77777777" w:rsidR="00EF5BE7" w:rsidRPr="00E06A6A" w:rsidRDefault="00EF5BE7" w:rsidP="00EF5BE7">
                            <w:pPr>
                              <w:pStyle w:val="ab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7B426" id="Rectangle 400" o:spid="_x0000_s1055" style="position:absolute;left:0;text-align:left;margin-left:171.5pt;margin-top:632.6pt;width:315.4pt;height:1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" filled="f" stroked="f" strokeweight=".25pt">
                <v:textbox inset="1pt,1pt,1pt,1pt">
                  <w:txbxContent>
                    <w:p w14:paraId="506EC177" w14:textId="43B4E8D1" w:rsidR="00F83691" w:rsidRPr="00830E34" w:rsidRDefault="00D9530F" w:rsidP="00F8369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="00A85DCD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0</w:t>
                      </w:r>
                      <w:r w:rsidR="00FB027F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7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4A350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F3050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</w:p>
                    <w:p w14:paraId="4400E40C" w14:textId="77777777" w:rsidR="00EF5BE7" w:rsidRPr="00E06A6A" w:rsidRDefault="00EF5BE7" w:rsidP="00EF5BE7">
                      <w:pPr>
                        <w:pStyle w:val="ab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A247BD" wp14:editId="62A6FD31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0"/>
                <wp:wrapNone/>
                <wp:docPr id="7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06E05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247BD" id="Rectangle 399" o:spid="_x0000_s1056" style="position:absolute;left:0;text-align:left;margin-left:365.35pt;margin-top:721.1pt;width:29.6pt;height:1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" filled="f" stroked="f" strokeweight=".25pt">
                <v:textbox inset="1pt,1pt,1pt,1pt">
                  <w:txbxContent>
                    <w:p w14:paraId="44906E05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4C316B" wp14:editId="7510AFEF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0" b="0"/>
                <wp:wrapNone/>
                <wp:docPr id="6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663D57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C316B" id="Rectangle 398" o:spid="_x0000_s1057" style="position:absolute;left:0;text-align:left;margin-left:340.95pt;margin-top:721.15pt;width:25.15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" filled="f" stroked="f" strokeweight=".25pt">
                <v:textbox inset="1pt,1pt,1pt,1pt">
                  <w:txbxContent>
                    <w:p w14:paraId="7B663D57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3A4A67" wp14:editId="03451E86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0" r="0" b="0"/>
                <wp:wrapNone/>
                <wp:docPr id="5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4C17B5" w14:textId="1E47F622" w:rsidR="00EF5BE7" w:rsidRPr="006A7848" w:rsidRDefault="006A7848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A4A67" id="Rectangle 395" o:spid="_x0000_s1058" style="position:absolute;left:0;text-align:left;margin-left:29.7pt;margin-top:678.45pt;width:66.75pt;height:1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" filled="f" stroked="f" strokeweight=".25pt">
                <v:textbox inset="1pt,1pt,1pt,1pt">
                  <w:txbxContent>
                    <w:p w14:paraId="304C17B5" w14:textId="1E47F622" w:rsidR="00EF5BE7" w:rsidRPr="006A7848" w:rsidRDefault="006A7848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0AAA3" wp14:editId="4D8EEC49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0" r="0" b="0"/>
                <wp:wrapNone/>
                <wp:docPr id="4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C837D9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B0AAA3" id="Rectangle 394" o:spid="_x0000_s1059" style="position:absolute;left:0;text-align:left;margin-left:-1.85pt;margin-top:678.45pt;width:28.55pt;height:1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" filled="f" stroked="f" strokeweight=".25pt">
                <v:textbox inset="1pt,1pt,1pt,1pt">
                  <w:txbxContent>
                    <w:p w14:paraId="29C837D9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0B786B" wp14:editId="7617A125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0" t="0" r="0" b="0"/>
                <wp:wrapNone/>
                <wp:docPr id="3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3EBA59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B786B" id="Rectangle 393" o:spid="_x0000_s1060" style="position:absolute;left:0;text-align:left;margin-left:-27.7pt;margin-top:678.45pt;width:22.9pt;height:1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" filled="f" stroked="f" strokeweight=".25pt">
                <v:textbox inset="1pt,1pt,1pt,1pt">
                  <w:txbxContent>
                    <w:p w14:paraId="5D3EBA59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E0773" wp14:editId="7AC075C1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0" t="0" r="0" b="0"/>
                <wp:wrapNone/>
                <wp:docPr id="2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30606" id="Line 38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" strokeweight="2pt"/>
            </w:pict>
          </mc:Fallback>
        </mc:AlternateContent>
      </w:r>
      <w:r w:rsidR="00141544" w:rsidRPr="008B57C4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2690B" wp14:editId="7434B59E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0" b="0"/>
                <wp:wrapNone/>
                <wp:docPr id="1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D12C4" id="Rectangle 384" o:spid="_x0000_s1026" style="position:absolute;margin-left:-29.1pt;margin-top:-25.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TX8gIAADk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" filled="f" strokeweight="2pt"/>
            </w:pict>
          </mc:Fallback>
        </mc:AlternateContent>
      </w:r>
      <w:r w:rsidR="008B57C4">
        <w:rPr>
          <w:rFonts w:ascii="Times New Roman" w:hAnsi="Times New Roman"/>
          <w:lang w:val="ru-RU"/>
        </w:rPr>
        <w:br w:type="page"/>
      </w:r>
    </w:p>
    <w:p w14:paraId="7CC14811" w14:textId="087909CA" w:rsidR="008B57C4" w:rsidRDefault="008B57C4" w:rsidP="0042376C">
      <w:pPr>
        <w:pStyle w:val="ab"/>
        <w:mirrorIndents/>
        <w:rPr>
          <w:rFonts w:ascii="Times New Roman" w:hAnsi="Times New Roman"/>
          <w:lang w:val="ru-RU"/>
        </w:rPr>
      </w:pPr>
    </w:p>
    <w:tbl>
      <w:tblPr>
        <w:tblStyle w:val="af"/>
        <w:tblW w:w="0" w:type="auto"/>
        <w:tblInd w:w="-572" w:type="dxa"/>
        <w:tblLook w:val="04A0" w:firstRow="1" w:lastRow="0" w:firstColumn="1" w:lastColumn="0" w:noHBand="0" w:noVBand="1"/>
      </w:tblPr>
      <w:tblGrid>
        <w:gridCol w:w="8080"/>
        <w:gridCol w:w="1412"/>
      </w:tblGrid>
      <w:tr w:rsidR="001279C9" w:rsidRPr="008B57C4" w14:paraId="27484EED" w14:textId="77777777" w:rsidTr="004F12F7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A2C2" w14:textId="1A847909" w:rsidR="001279C9" w:rsidRPr="001279C9" w:rsidRDefault="001279C9" w:rsidP="001279C9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</w:rPr>
              <w:t>Наименование показателя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D200" w14:textId="6E2CADFC" w:rsidR="001279C9" w:rsidRPr="001279C9" w:rsidRDefault="001279C9" w:rsidP="001279C9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</w:rPr>
              <w:t>Значение</w:t>
            </w:r>
          </w:p>
        </w:tc>
      </w:tr>
      <w:tr w:rsidR="001279C9" w:rsidRPr="008B57C4" w14:paraId="59BFDF2C" w14:textId="77777777" w:rsidTr="004F12F7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9691" w14:textId="11992EB2" w:rsidR="001279C9" w:rsidRPr="001279C9" w:rsidRDefault="001279C9" w:rsidP="001279C9">
            <w:pPr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szCs w:val="24"/>
              </w:rPr>
              <w:t>Время разработки, мес.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5028F" w14:textId="0B231185" w:rsidR="001279C9" w:rsidRPr="001279C9" w:rsidRDefault="001279C9" w:rsidP="001279C9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1279C9" w:rsidRPr="008B57C4" w14:paraId="161856DF" w14:textId="77777777" w:rsidTr="004F12F7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6FCE" w14:textId="20BE9F60" w:rsidR="001279C9" w:rsidRPr="001279C9" w:rsidRDefault="001279C9" w:rsidP="001279C9">
            <w:pPr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szCs w:val="24"/>
              </w:rPr>
              <w:t>Количество программистов, чел.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AFCFD" w14:textId="0D346CFF" w:rsidR="001279C9" w:rsidRPr="001279C9" w:rsidRDefault="001279C9" w:rsidP="001279C9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1279C9" w:rsidRPr="008B57C4" w14:paraId="37868D9D" w14:textId="77777777" w:rsidTr="004F12F7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5E23" w14:textId="3383FD70" w:rsidR="001279C9" w:rsidRPr="001279C9" w:rsidRDefault="001279C9" w:rsidP="001279C9">
            <w:pPr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szCs w:val="24"/>
              </w:rPr>
              <w:t>Основная заработная плата, руб.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D363C" w14:textId="00EE7C25" w:rsidR="001279C9" w:rsidRPr="001279C9" w:rsidRDefault="001279C9" w:rsidP="001279C9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szCs w:val="24"/>
              </w:rPr>
              <w:t>2600</w:t>
            </w:r>
          </w:p>
        </w:tc>
      </w:tr>
      <w:tr w:rsidR="001279C9" w:rsidRPr="008B57C4" w14:paraId="307220AC" w14:textId="77777777" w:rsidTr="004F12F7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39681" w14:textId="74B0A37C" w:rsidR="001279C9" w:rsidRPr="001279C9" w:rsidRDefault="001279C9" w:rsidP="001279C9">
            <w:pPr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szCs w:val="24"/>
              </w:rPr>
              <w:t>Дополнительная заработная плата, руб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19DDD" w14:textId="4758E028" w:rsidR="001279C9" w:rsidRPr="001279C9" w:rsidRDefault="001279C9" w:rsidP="001279C9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szCs w:val="24"/>
              </w:rPr>
              <w:t>390</w:t>
            </w:r>
          </w:p>
        </w:tc>
      </w:tr>
      <w:tr w:rsidR="001279C9" w:rsidRPr="008B57C4" w14:paraId="33282697" w14:textId="77777777" w:rsidTr="004F12F7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23DA" w14:textId="7D9BD828" w:rsidR="001279C9" w:rsidRPr="001279C9" w:rsidRDefault="001279C9" w:rsidP="001279C9">
            <w:pPr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szCs w:val="24"/>
              </w:rPr>
              <w:t>Расходы на материалы, оплату машинного времени, прочие, руб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832F7" w14:textId="1822016C" w:rsidR="001279C9" w:rsidRPr="001279C9" w:rsidRDefault="001279C9" w:rsidP="001279C9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</w:rPr>
              <w:t>1015,26</w:t>
            </w:r>
          </w:p>
        </w:tc>
      </w:tr>
      <w:tr w:rsidR="001279C9" w:rsidRPr="008B57C4" w14:paraId="069F2567" w14:textId="77777777" w:rsidTr="004F12F7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D482C" w14:textId="0EFA68BE" w:rsidR="001279C9" w:rsidRPr="001279C9" w:rsidRDefault="001279C9" w:rsidP="001279C9">
            <w:pPr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szCs w:val="24"/>
              </w:rPr>
              <w:t>Накладные расходы, руб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6873D" w14:textId="5167C87F" w:rsidR="001279C9" w:rsidRPr="001279C9" w:rsidRDefault="001279C9" w:rsidP="001279C9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color w:val="000000"/>
              </w:rPr>
              <w:t>260</w:t>
            </w:r>
          </w:p>
        </w:tc>
      </w:tr>
      <w:tr w:rsidR="001279C9" w:rsidRPr="008B57C4" w14:paraId="034B2574" w14:textId="77777777" w:rsidTr="00427FFA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85A9" w14:textId="72510D7D" w:rsidR="001279C9" w:rsidRPr="001279C9" w:rsidRDefault="001279C9" w:rsidP="001279C9">
            <w:pPr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szCs w:val="24"/>
              </w:rPr>
              <w:t>Отчисления в Фонд социальной защиты населения и по обязательному страхованию от несчастных случаев на производстве и профессиональных заболеваний, руб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6626F" w14:textId="76983D8E" w:rsidR="001279C9" w:rsidRPr="001279C9" w:rsidRDefault="001279C9" w:rsidP="001279C9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</w:rPr>
              <w:t>1016,6</w:t>
            </w:r>
          </w:p>
        </w:tc>
      </w:tr>
      <w:tr w:rsidR="001279C9" w:rsidRPr="008B57C4" w14:paraId="5BA9E4C1" w14:textId="77777777" w:rsidTr="004F12F7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809F" w14:textId="11A8B358" w:rsidR="001279C9" w:rsidRPr="001279C9" w:rsidRDefault="001279C9" w:rsidP="001279C9">
            <w:pPr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szCs w:val="24"/>
              </w:rPr>
              <w:t>Себестоимость разработки веб-приложения, руб.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B376C" w14:textId="42EF7C48" w:rsidR="001279C9" w:rsidRPr="001279C9" w:rsidRDefault="001279C9" w:rsidP="001279C9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color w:val="000000"/>
              </w:rPr>
              <w:t>5299,8</w:t>
            </w:r>
          </w:p>
        </w:tc>
      </w:tr>
      <w:tr w:rsidR="001279C9" w:rsidRPr="008B57C4" w14:paraId="50BC3337" w14:textId="77777777" w:rsidTr="004F12F7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94A2" w14:textId="5797E3E6" w:rsidR="001279C9" w:rsidRPr="001279C9" w:rsidRDefault="001279C9" w:rsidP="001279C9">
            <w:pPr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szCs w:val="24"/>
              </w:rPr>
              <w:t>Расходы на сопровождение и адаптацию, руб.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7E07F" w14:textId="4A4F7827" w:rsidR="001279C9" w:rsidRPr="001279C9" w:rsidRDefault="001279C9" w:rsidP="001279C9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color w:val="000000"/>
              </w:rPr>
              <w:t>900,97</w:t>
            </w:r>
          </w:p>
        </w:tc>
      </w:tr>
      <w:tr w:rsidR="001279C9" w:rsidRPr="008B57C4" w14:paraId="0CBA1D8B" w14:textId="77777777" w:rsidTr="004F12F7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9EF8" w14:textId="42C28617" w:rsidR="001279C9" w:rsidRPr="001279C9" w:rsidRDefault="001279C9" w:rsidP="001279C9">
            <w:pPr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szCs w:val="24"/>
              </w:rPr>
              <w:t>Полная себестоимость, руб.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06FB3" w14:textId="5B4D74B7" w:rsidR="001279C9" w:rsidRPr="001279C9" w:rsidRDefault="001279C9" w:rsidP="001279C9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color w:val="000000"/>
              </w:rPr>
              <w:t>6200,77</w:t>
            </w:r>
          </w:p>
        </w:tc>
      </w:tr>
      <w:tr w:rsidR="001279C9" w:rsidRPr="008B57C4" w14:paraId="3A01251F" w14:textId="77777777" w:rsidTr="004F12F7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062E" w14:textId="616F70F9" w:rsidR="001279C9" w:rsidRPr="001279C9" w:rsidRDefault="001279C9" w:rsidP="001279C9">
            <w:pPr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szCs w:val="24"/>
              </w:rPr>
              <w:t>Годовые денежные поступления от рекламы, руб.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604C0" w14:textId="44F024F4" w:rsidR="001279C9" w:rsidRPr="001279C9" w:rsidRDefault="001279C9" w:rsidP="001279C9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lang w:eastAsia="zh-CN"/>
              </w:rPr>
              <w:t>2254,7</w:t>
            </w:r>
          </w:p>
        </w:tc>
      </w:tr>
      <w:tr w:rsidR="001279C9" w:rsidRPr="008B57C4" w14:paraId="7AFD4EE2" w14:textId="77777777" w:rsidTr="004F12F7"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FB57" w14:textId="193F82BD" w:rsidR="001279C9" w:rsidRPr="001279C9" w:rsidRDefault="001279C9" w:rsidP="001279C9">
            <w:pPr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szCs w:val="24"/>
              </w:rPr>
              <w:t>Срок окупаемости, лет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C13B9" w14:textId="439791AE" w:rsidR="001279C9" w:rsidRPr="001279C9" w:rsidRDefault="001279C9" w:rsidP="001279C9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kern w:val="0"/>
                <w:szCs w:val="24"/>
                <w:lang w:val="ru-RU"/>
                <w14:ligatures w14:val="none"/>
              </w:rPr>
            </w:pPr>
            <w:r w:rsidRPr="001279C9">
              <w:rPr>
                <w:rFonts w:ascii="Times New Roman" w:hAnsi="Times New Roman" w:cs="Times New Roman"/>
                <w:color w:val="000000"/>
              </w:rPr>
              <w:t>2,75</w:t>
            </w:r>
          </w:p>
        </w:tc>
      </w:tr>
    </w:tbl>
    <w:p w14:paraId="26794A60" w14:textId="77777777" w:rsidR="0042376C" w:rsidRPr="008B57C4" w:rsidRDefault="0042376C" w:rsidP="0042376C">
      <w:pPr>
        <w:pStyle w:val="ab"/>
        <w:mirrorIndents/>
        <w:rPr>
          <w:rFonts w:ascii="Times New Roman" w:hAnsi="Times New Roman"/>
          <w:lang w:val="ru-RU"/>
        </w:rPr>
      </w:pPr>
    </w:p>
    <w:sectPr w:rsidR="0042376C" w:rsidRPr="008B57C4">
      <w:pgSz w:w="11907" w:h="16840" w:code="9"/>
      <w:pgMar w:top="907" w:right="851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AF26B" w14:textId="77777777" w:rsidR="005F48B0" w:rsidRDefault="005F48B0" w:rsidP="00B9123A">
      <w:r>
        <w:separator/>
      </w:r>
    </w:p>
  </w:endnote>
  <w:endnote w:type="continuationSeparator" w:id="0">
    <w:p w14:paraId="70CD924A" w14:textId="77777777" w:rsidR="005F48B0" w:rsidRDefault="005F48B0" w:rsidP="00B9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AE0DB" w14:textId="77777777" w:rsidR="005F48B0" w:rsidRDefault="005F48B0" w:rsidP="00B9123A">
      <w:r>
        <w:separator/>
      </w:r>
    </w:p>
  </w:footnote>
  <w:footnote w:type="continuationSeparator" w:id="0">
    <w:p w14:paraId="3C28BC80" w14:textId="77777777" w:rsidR="005F48B0" w:rsidRDefault="005F48B0" w:rsidP="00B91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108ED"/>
    <w:rsid w:val="00054043"/>
    <w:rsid w:val="000B542E"/>
    <w:rsid w:val="000C7B11"/>
    <w:rsid w:val="000E0E90"/>
    <w:rsid w:val="000E13A2"/>
    <w:rsid w:val="00116F3A"/>
    <w:rsid w:val="001279C9"/>
    <w:rsid w:val="00141544"/>
    <w:rsid w:val="0014575B"/>
    <w:rsid w:val="001718B7"/>
    <w:rsid w:val="00193450"/>
    <w:rsid w:val="001B0C59"/>
    <w:rsid w:val="001B119D"/>
    <w:rsid w:val="00201050"/>
    <w:rsid w:val="00241912"/>
    <w:rsid w:val="0026794D"/>
    <w:rsid w:val="002A6CF6"/>
    <w:rsid w:val="002C1278"/>
    <w:rsid w:val="00310962"/>
    <w:rsid w:val="00355360"/>
    <w:rsid w:val="003A07AF"/>
    <w:rsid w:val="003B3F02"/>
    <w:rsid w:val="003B6EF6"/>
    <w:rsid w:val="003C7C42"/>
    <w:rsid w:val="003F74DF"/>
    <w:rsid w:val="0042376C"/>
    <w:rsid w:val="00432D9E"/>
    <w:rsid w:val="004443A5"/>
    <w:rsid w:val="00450468"/>
    <w:rsid w:val="00471719"/>
    <w:rsid w:val="00494FEC"/>
    <w:rsid w:val="004A350E"/>
    <w:rsid w:val="004C7A0F"/>
    <w:rsid w:val="004D1E6A"/>
    <w:rsid w:val="004E5CC5"/>
    <w:rsid w:val="004F289C"/>
    <w:rsid w:val="004F78B5"/>
    <w:rsid w:val="00500ADB"/>
    <w:rsid w:val="00507345"/>
    <w:rsid w:val="005120B2"/>
    <w:rsid w:val="00535694"/>
    <w:rsid w:val="0058298D"/>
    <w:rsid w:val="005A51A6"/>
    <w:rsid w:val="005F240B"/>
    <w:rsid w:val="005F48B0"/>
    <w:rsid w:val="00603717"/>
    <w:rsid w:val="006125A0"/>
    <w:rsid w:val="00613435"/>
    <w:rsid w:val="00680357"/>
    <w:rsid w:val="00693F1D"/>
    <w:rsid w:val="006A7848"/>
    <w:rsid w:val="006B48B2"/>
    <w:rsid w:val="006F744F"/>
    <w:rsid w:val="00721815"/>
    <w:rsid w:val="0072265F"/>
    <w:rsid w:val="00732136"/>
    <w:rsid w:val="00741F81"/>
    <w:rsid w:val="007A23B6"/>
    <w:rsid w:val="00830E34"/>
    <w:rsid w:val="008A0212"/>
    <w:rsid w:val="008B57C4"/>
    <w:rsid w:val="008E1E56"/>
    <w:rsid w:val="00903BB1"/>
    <w:rsid w:val="00903CC6"/>
    <w:rsid w:val="0090726E"/>
    <w:rsid w:val="00921B72"/>
    <w:rsid w:val="00927DBB"/>
    <w:rsid w:val="00937430"/>
    <w:rsid w:val="00972A74"/>
    <w:rsid w:val="009F1746"/>
    <w:rsid w:val="00A14063"/>
    <w:rsid w:val="00A4184D"/>
    <w:rsid w:val="00A85DCD"/>
    <w:rsid w:val="00AB494D"/>
    <w:rsid w:val="00B027F8"/>
    <w:rsid w:val="00B14B03"/>
    <w:rsid w:val="00B30F86"/>
    <w:rsid w:val="00B36AB7"/>
    <w:rsid w:val="00B71321"/>
    <w:rsid w:val="00B9123A"/>
    <w:rsid w:val="00BD4A8F"/>
    <w:rsid w:val="00C24260"/>
    <w:rsid w:val="00C34D69"/>
    <w:rsid w:val="00C35AD8"/>
    <w:rsid w:val="00C523CD"/>
    <w:rsid w:val="00C620B9"/>
    <w:rsid w:val="00CB1BC0"/>
    <w:rsid w:val="00CC16A5"/>
    <w:rsid w:val="00D50754"/>
    <w:rsid w:val="00D544E4"/>
    <w:rsid w:val="00D9530F"/>
    <w:rsid w:val="00DD31D6"/>
    <w:rsid w:val="00E06A6A"/>
    <w:rsid w:val="00E10EEF"/>
    <w:rsid w:val="00E246A2"/>
    <w:rsid w:val="00E40B41"/>
    <w:rsid w:val="00E952D0"/>
    <w:rsid w:val="00EF5BE7"/>
    <w:rsid w:val="00F039FE"/>
    <w:rsid w:val="00F3050A"/>
    <w:rsid w:val="00F40286"/>
    <w:rsid w:val="00F4296F"/>
    <w:rsid w:val="00F83691"/>
    <w:rsid w:val="00FB027F"/>
    <w:rsid w:val="00FD1714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5EEA0E"/>
  <w15:chartTrackingRefBased/>
  <w15:docId w15:val="{027C252A-2F80-4263-BD34-774D12BE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table" w:styleId="af">
    <w:name w:val="Table Grid"/>
    <w:basedOn w:val="a1"/>
    <w:uiPriority w:val="39"/>
    <w:rsid w:val="008B57C4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Чертежный Знак"/>
    <w:link w:val="ab"/>
    <w:rsid w:val="00A4184D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Sheibak</dc:creator>
  <cp:keywords/>
  <cp:lastModifiedBy>Egor Shitikow</cp:lastModifiedBy>
  <cp:revision>5</cp:revision>
  <cp:lastPrinted>2019-05-28T19:46:00Z</cp:lastPrinted>
  <dcterms:created xsi:type="dcterms:W3CDTF">2024-06-07T11:27:00Z</dcterms:created>
  <dcterms:modified xsi:type="dcterms:W3CDTF">2024-06-10T20:46:00Z</dcterms:modified>
</cp:coreProperties>
</file>